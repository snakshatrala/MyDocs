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0E1CBA45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7BD395A223CE405D8575997F7C05975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51F45BC2" w14:textId="77777777" w:rsidR="00A704CA" w:rsidRPr="00C92C71" w:rsidRDefault="00035767" w:rsidP="00A704CA">
                <w:pPr>
                  <w:pStyle w:val="Title"/>
                </w:pPr>
                <w:proofErr w:type="spellStart"/>
                <w:r>
                  <w:t>Dayanka</w:t>
                </w:r>
                <w:proofErr w:type="spellEnd"/>
                <w:r>
                  <w:t xml:space="preserve"> </w:t>
                </w:r>
                <w:proofErr w:type="spellStart"/>
                <w:r>
                  <w:t>Dukkipati</w:t>
                </w:r>
                <w:proofErr w:type="spellEnd"/>
              </w:p>
            </w:sdtContent>
          </w:sdt>
          <w:p w14:paraId="26711518" w14:textId="77777777" w:rsidR="00035767" w:rsidRPr="00106B97" w:rsidRDefault="00042A48" w:rsidP="00A704CA">
            <w:pPr>
              <w:pStyle w:val="ContactInformation"/>
              <w:rPr>
                <w:sz w:val="18"/>
                <w:szCs w:val="24"/>
              </w:rPr>
            </w:pPr>
            <w:sdt>
              <w:sdtPr>
                <w:rPr>
                  <w:sz w:val="18"/>
                  <w:szCs w:val="24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EF2B088038B74FAEB5432DD0815D946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35767" w:rsidRPr="00106B97">
                  <w:rPr>
                    <w:sz w:val="18"/>
                    <w:szCs w:val="24"/>
                  </w:rPr>
                  <w:t>Flat No 6014, Block B, Luxor Apartments, Masjid Banda Rd,</w:t>
                </w:r>
                <w:r w:rsidR="00035767" w:rsidRPr="00106B97">
                  <w:rPr>
                    <w:sz w:val="18"/>
                    <w:szCs w:val="24"/>
                  </w:rPr>
                  <w:br/>
                  <w:t xml:space="preserve">Kondapur, Hyderabad 500084 </w:t>
                </w:r>
              </w:sdtContent>
            </w:sdt>
          </w:p>
          <w:p w14:paraId="34D9C313" w14:textId="7D70A0A7" w:rsidR="00A704CA" w:rsidRPr="00106B97" w:rsidRDefault="00042A48" w:rsidP="00A704CA">
            <w:pPr>
              <w:pStyle w:val="ContactInformation"/>
              <w:rPr>
                <w:sz w:val="18"/>
                <w:szCs w:val="24"/>
              </w:rPr>
            </w:pPr>
            <w:sdt>
              <w:sdtPr>
                <w:rPr>
                  <w:sz w:val="18"/>
                  <w:szCs w:val="24"/>
                </w:rPr>
                <w:alias w:val="Enter phone:"/>
                <w:tag w:val="Enter phone:"/>
                <w:id w:val="1127732928"/>
                <w:placeholder>
                  <w:docPart w:val="96E26030387340B1B42CE25B4CC78B9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1905AF" w:rsidRPr="00106B97">
                  <w:rPr>
                    <w:sz w:val="18"/>
                    <w:szCs w:val="24"/>
                  </w:rPr>
                  <w:t>Phone</w:t>
                </w:r>
              </w:sdtContent>
            </w:sdt>
            <w:r w:rsidR="00035767" w:rsidRPr="00106B97">
              <w:rPr>
                <w:sz w:val="18"/>
                <w:szCs w:val="24"/>
              </w:rPr>
              <w:t xml:space="preserve"> – 9491566660</w:t>
            </w:r>
            <w:r w:rsidR="007D6838">
              <w:rPr>
                <w:sz w:val="18"/>
                <w:szCs w:val="24"/>
              </w:rPr>
              <w:t xml:space="preserve">  </w:t>
            </w:r>
            <w:sdt>
              <w:sdtPr>
                <w:rPr>
                  <w:sz w:val="18"/>
                  <w:szCs w:val="24"/>
                </w:rPr>
                <w:alias w:val="Enter email:"/>
                <w:tag w:val="Enter email:"/>
                <w:id w:val="-347328397"/>
                <w:placeholder>
                  <w:docPart w:val="AF870474B06D4FF092B75C94CA2614A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704CA" w:rsidRPr="00106B97">
                  <w:rPr>
                    <w:sz w:val="18"/>
                    <w:szCs w:val="24"/>
                  </w:rPr>
                  <w:t>Email</w:t>
                </w:r>
              </w:sdtContent>
            </w:sdt>
            <w:r w:rsidR="00035767" w:rsidRPr="00106B97">
              <w:rPr>
                <w:sz w:val="18"/>
                <w:szCs w:val="24"/>
              </w:rPr>
              <w:t xml:space="preserve"> – </w:t>
            </w:r>
            <w:hyperlink r:id="rId11" w:history="1">
              <w:r w:rsidR="00035767" w:rsidRPr="00106B97">
                <w:rPr>
                  <w:rStyle w:val="Hyperlink"/>
                  <w:sz w:val="18"/>
                  <w:szCs w:val="24"/>
                </w:rPr>
                <w:t>dr.dayanka@gmail.com</w:t>
              </w:r>
            </w:hyperlink>
            <w:r w:rsidR="00035767" w:rsidRPr="00106B97">
              <w:rPr>
                <w:sz w:val="18"/>
                <w:szCs w:val="24"/>
              </w:rPr>
              <w:t xml:space="preserve"> </w:t>
            </w:r>
          </w:p>
          <w:p w14:paraId="2EBDF14A" w14:textId="77E12A82" w:rsidR="005C1C42" w:rsidRPr="00106B97" w:rsidRDefault="005C1C42" w:rsidP="00A704CA">
            <w:pPr>
              <w:pStyle w:val="ContactInformation"/>
              <w:rPr>
                <w:sz w:val="18"/>
                <w:szCs w:val="24"/>
              </w:rPr>
            </w:pPr>
            <w:r w:rsidRPr="00106B97">
              <w:rPr>
                <w:sz w:val="18"/>
                <w:szCs w:val="24"/>
              </w:rPr>
              <w:t xml:space="preserve">DOB: </w:t>
            </w:r>
            <w:r w:rsidR="00120FD8" w:rsidRPr="00106B97">
              <w:rPr>
                <w:sz w:val="18"/>
                <w:szCs w:val="24"/>
              </w:rPr>
              <w:t>01/08/1985</w:t>
            </w:r>
          </w:p>
          <w:p w14:paraId="030C68CA" w14:textId="62C1E47E" w:rsidR="00CA6215" w:rsidRPr="00D81C3A" w:rsidRDefault="00CA6215" w:rsidP="00A704CA">
            <w:pPr>
              <w:pStyle w:val="ContactInformation"/>
              <w:rPr>
                <w:sz w:val="18"/>
                <w:szCs w:val="24"/>
              </w:rPr>
            </w:pPr>
            <w:r w:rsidRPr="00106B97">
              <w:rPr>
                <w:sz w:val="18"/>
                <w:szCs w:val="24"/>
              </w:rPr>
              <w:t>APMC Reg No – 65712 Contact Hours: 9AM – 6PM.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580D3A58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F2294F9" w14:textId="77777777" w:rsidR="00CA44C2" w:rsidRDefault="00035767" w:rsidP="00840DA9">
            <w:pPr>
              <w:pStyle w:val="Heading1"/>
              <w:outlineLvl w:val="0"/>
              <w:rPr>
                <w:bCs w:val="0"/>
              </w:rPr>
            </w:pPr>
            <w:r>
              <w:t>Professional</w:t>
            </w:r>
          </w:p>
          <w:p w14:paraId="6CBA163B" w14:textId="77777777" w:rsidR="00035767" w:rsidRDefault="00035767" w:rsidP="00840DA9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6768" w:type="dxa"/>
          </w:tcPr>
          <w:p w14:paraId="6215DF82" w14:textId="77777777" w:rsidR="00CA44C2" w:rsidRDefault="00035767" w:rsidP="00CA44C2">
            <w:pPr>
              <w:rPr>
                <w:rFonts w:asciiTheme="majorHAnsi" w:hAnsiTheme="majorHAnsi"/>
                <w:bCs w:val="0"/>
                <w:sz w:val="20"/>
                <w:szCs w:val="20"/>
              </w:rPr>
            </w:pPr>
            <w:r w:rsidRPr="00106B97">
              <w:rPr>
                <w:rFonts w:asciiTheme="majorHAnsi" w:hAnsiTheme="majorHAnsi"/>
                <w:sz w:val="20"/>
                <w:szCs w:val="20"/>
              </w:rPr>
              <w:t>MBBS, MD (General Medicine)</w:t>
            </w:r>
          </w:p>
          <w:p w14:paraId="7580781D" w14:textId="77777777" w:rsidR="00025BAC" w:rsidRPr="00E20229" w:rsidRDefault="00025BAC" w:rsidP="00025BAC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__________________________________________________________________</w:t>
            </w:r>
          </w:p>
          <w:p w14:paraId="39F3C65A" w14:textId="13B6ACF5" w:rsidR="00106B97" w:rsidRPr="00106B97" w:rsidRDefault="00106B97" w:rsidP="00CA44C2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A44C2" w14:paraId="4839DDFC" w14:textId="77777777" w:rsidTr="002D4F34">
        <w:tc>
          <w:tcPr>
            <w:tcW w:w="1872" w:type="dxa"/>
          </w:tcPr>
          <w:p w14:paraId="0E841F08" w14:textId="232E002D" w:rsidR="00CA44C2" w:rsidRDefault="00FC6C82" w:rsidP="00840DA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6768" w:type="dxa"/>
          </w:tcPr>
          <w:p w14:paraId="1D294995" w14:textId="77777777" w:rsidR="00445E5A" w:rsidRPr="00106B97" w:rsidRDefault="00445E5A" w:rsidP="00445E5A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MD General Medicine</w:t>
            </w:r>
          </w:p>
          <w:p w14:paraId="53F895F8" w14:textId="77777777" w:rsidR="00445E5A" w:rsidRPr="00106B97" w:rsidRDefault="00445E5A" w:rsidP="00445E5A">
            <w:pPr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 xml:space="preserve">Dr </w:t>
            </w:r>
            <w:proofErr w:type="spellStart"/>
            <w:r w:rsidRPr="00106B97">
              <w:rPr>
                <w:sz w:val="20"/>
                <w:szCs w:val="20"/>
              </w:rPr>
              <w:t>Santhiram</w:t>
            </w:r>
            <w:proofErr w:type="spellEnd"/>
            <w:r w:rsidRPr="00106B97">
              <w:rPr>
                <w:sz w:val="20"/>
                <w:szCs w:val="20"/>
              </w:rPr>
              <w:t xml:space="preserve">, </w:t>
            </w:r>
            <w:proofErr w:type="spellStart"/>
            <w:r w:rsidRPr="00106B97">
              <w:rPr>
                <w:sz w:val="20"/>
                <w:szCs w:val="20"/>
              </w:rPr>
              <w:t>Nandyal</w:t>
            </w:r>
            <w:proofErr w:type="spellEnd"/>
            <w:r w:rsidRPr="00106B97">
              <w:rPr>
                <w:sz w:val="20"/>
                <w:szCs w:val="20"/>
              </w:rPr>
              <w:t>, AP</w:t>
            </w:r>
          </w:p>
          <w:p w14:paraId="029E37D2" w14:textId="77777777" w:rsidR="00445E5A" w:rsidRPr="00106B97" w:rsidRDefault="00445E5A" w:rsidP="00445E5A">
            <w:pPr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2015-2018</w:t>
            </w:r>
          </w:p>
          <w:p w14:paraId="0AD015E9" w14:textId="77777777" w:rsidR="00445E5A" w:rsidRPr="00106B97" w:rsidRDefault="00445E5A" w:rsidP="00445E5A">
            <w:pPr>
              <w:pStyle w:val="Heading1"/>
              <w:outlineLvl w:val="0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 xml:space="preserve">MBBS </w:t>
            </w:r>
          </w:p>
          <w:p w14:paraId="6BE53BF9" w14:textId="77777777" w:rsidR="00445E5A" w:rsidRPr="00106B97" w:rsidRDefault="00445E5A" w:rsidP="00445E5A">
            <w:pPr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 xml:space="preserve">Dr, </w:t>
            </w:r>
            <w:proofErr w:type="spellStart"/>
            <w:r w:rsidRPr="00106B97">
              <w:rPr>
                <w:sz w:val="20"/>
                <w:szCs w:val="20"/>
              </w:rPr>
              <w:t>Pinnamaneni</w:t>
            </w:r>
            <w:proofErr w:type="spellEnd"/>
            <w:r w:rsidRPr="00106B97">
              <w:rPr>
                <w:sz w:val="20"/>
                <w:szCs w:val="20"/>
              </w:rPr>
              <w:t xml:space="preserve"> Siddhartha, Vijayawada</w:t>
            </w:r>
          </w:p>
          <w:p w14:paraId="543AB65C" w14:textId="77777777" w:rsidR="00445E5A" w:rsidRPr="00106B97" w:rsidRDefault="00445E5A" w:rsidP="00445E5A">
            <w:pPr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2003-2009</w:t>
            </w:r>
          </w:p>
          <w:p w14:paraId="56585A93" w14:textId="77777777" w:rsidR="00035767" w:rsidRDefault="00445E5A" w:rsidP="00445E5A">
            <w:pPr>
              <w:rPr>
                <w:b/>
                <w:bCs/>
                <w:sz w:val="20"/>
                <w:szCs w:val="20"/>
              </w:rPr>
            </w:pPr>
            <w:r w:rsidRPr="00106B97">
              <w:rPr>
                <w:b/>
                <w:bCs/>
                <w:sz w:val="20"/>
                <w:szCs w:val="20"/>
              </w:rPr>
              <w:t>Schooling until 12</w:t>
            </w:r>
            <w:r w:rsidRPr="00106B97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Pr="00106B97">
              <w:rPr>
                <w:b/>
                <w:bCs/>
                <w:sz w:val="20"/>
                <w:szCs w:val="20"/>
              </w:rPr>
              <w:t xml:space="preserve"> standard done in Vijayawada.</w:t>
            </w:r>
          </w:p>
          <w:p w14:paraId="1697ABE5" w14:textId="5ABBE742" w:rsidR="00106B97" w:rsidRPr="00E20229" w:rsidRDefault="00106B97" w:rsidP="00106B97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________________________________________________________</w:t>
            </w:r>
            <w:r>
              <w:rPr>
                <w:rFonts w:eastAsiaTheme="minorEastAsia"/>
                <w:sz w:val="20"/>
                <w:szCs w:val="20"/>
              </w:rPr>
              <w:t>__________</w:t>
            </w:r>
          </w:p>
          <w:p w14:paraId="0AD27E09" w14:textId="3062B8CD" w:rsidR="00106B97" w:rsidRPr="00106B97" w:rsidRDefault="00106B97" w:rsidP="00445E5A">
            <w:pPr>
              <w:rPr>
                <w:sz w:val="20"/>
                <w:szCs w:val="20"/>
              </w:rPr>
            </w:pPr>
          </w:p>
        </w:tc>
      </w:tr>
      <w:tr w:rsidR="00036C74" w14:paraId="05D20CFF" w14:textId="77777777" w:rsidTr="002D4F34">
        <w:tc>
          <w:tcPr>
            <w:tcW w:w="1872" w:type="dxa"/>
          </w:tcPr>
          <w:p w14:paraId="30402EE3" w14:textId="3AFF7080" w:rsidR="00036C74" w:rsidRDefault="00036C74" w:rsidP="00840DA9">
            <w:pPr>
              <w:pStyle w:val="Heading1"/>
              <w:outlineLvl w:val="0"/>
            </w:pPr>
            <w:r>
              <w:t>Certification &amp; Licensure</w:t>
            </w:r>
          </w:p>
        </w:tc>
        <w:tc>
          <w:tcPr>
            <w:tcW w:w="6768" w:type="dxa"/>
          </w:tcPr>
          <w:p w14:paraId="20BB2BFE" w14:textId="09D96ED8" w:rsidR="00036C74" w:rsidRPr="00106B97" w:rsidRDefault="00036C74" w:rsidP="00445E5A">
            <w:pPr>
              <w:pStyle w:val="Heading1"/>
              <w:outlineLvl w:val="0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 xml:space="preserve">MD – Dr. NTR UHS, </w:t>
            </w:r>
            <w:r w:rsidR="00AF3C49" w:rsidRPr="00106B97">
              <w:rPr>
                <w:sz w:val="20"/>
                <w:szCs w:val="20"/>
              </w:rPr>
              <w:t>September</w:t>
            </w:r>
            <w:r w:rsidRPr="00106B97">
              <w:rPr>
                <w:sz w:val="20"/>
                <w:szCs w:val="20"/>
              </w:rPr>
              <w:t xml:space="preserve"> 2018</w:t>
            </w:r>
          </w:p>
          <w:p w14:paraId="757E1B30" w14:textId="5FB86701" w:rsidR="00F30042" w:rsidRPr="00106B97" w:rsidRDefault="00F30042" w:rsidP="00445E5A">
            <w:pPr>
              <w:pStyle w:val="Heading1"/>
              <w:outlineLvl w:val="0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APMC Registration – September 2018</w:t>
            </w:r>
          </w:p>
          <w:p w14:paraId="7DA1C183" w14:textId="77777777" w:rsidR="000D78EC" w:rsidRPr="00106B97" w:rsidRDefault="000D78EC" w:rsidP="00445E5A">
            <w:pPr>
              <w:pStyle w:val="Heading1"/>
              <w:outlineLvl w:val="0"/>
              <w:rPr>
                <w:sz w:val="20"/>
                <w:szCs w:val="20"/>
              </w:rPr>
            </w:pPr>
          </w:p>
          <w:p w14:paraId="6C29189D" w14:textId="139CEAAF" w:rsidR="000D78EC" w:rsidRPr="00106B97" w:rsidRDefault="000D78EC" w:rsidP="00445E5A">
            <w:pPr>
              <w:pStyle w:val="Heading1"/>
              <w:outlineLvl w:val="0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MBBS – Dr. NTR UHS, September 200</w:t>
            </w:r>
            <w:r w:rsidR="00E408A7" w:rsidRPr="00106B97">
              <w:rPr>
                <w:sz w:val="20"/>
                <w:szCs w:val="20"/>
              </w:rPr>
              <w:t>9</w:t>
            </w:r>
            <w:r w:rsidRPr="00106B97">
              <w:rPr>
                <w:sz w:val="20"/>
                <w:szCs w:val="20"/>
              </w:rPr>
              <w:t>.</w:t>
            </w:r>
          </w:p>
          <w:p w14:paraId="6F4306B9" w14:textId="77777777" w:rsidR="00151DFD" w:rsidRPr="00106B97" w:rsidRDefault="001F502F" w:rsidP="00445E5A">
            <w:pPr>
              <w:pStyle w:val="Heading1"/>
              <w:outlineLvl w:val="0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APMC Registration – 14 December 2009.</w:t>
            </w:r>
          </w:p>
          <w:p w14:paraId="1967DA72" w14:textId="77777777" w:rsidR="00151DFD" w:rsidRDefault="00151DFD" w:rsidP="00445E5A">
            <w:pPr>
              <w:pStyle w:val="Heading1"/>
              <w:outlineLvl w:val="0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 xml:space="preserve">Date of </w:t>
            </w:r>
            <w:r w:rsidR="00AF3C49" w:rsidRPr="00106B97">
              <w:rPr>
                <w:sz w:val="20"/>
                <w:szCs w:val="20"/>
              </w:rPr>
              <w:t>Renewal –</w:t>
            </w:r>
            <w:r w:rsidRPr="00106B97">
              <w:rPr>
                <w:sz w:val="20"/>
                <w:szCs w:val="20"/>
              </w:rPr>
              <w:t xml:space="preserve"> </w:t>
            </w:r>
            <w:r w:rsidR="00176CB8" w:rsidRPr="00106B97">
              <w:rPr>
                <w:sz w:val="20"/>
                <w:szCs w:val="20"/>
              </w:rPr>
              <w:t>8 October 2015</w:t>
            </w:r>
          </w:p>
          <w:p w14:paraId="4033F3EC" w14:textId="77777777" w:rsidR="00106B97" w:rsidRPr="00E20229" w:rsidRDefault="00106B97" w:rsidP="00106B97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__________________________________________________________________</w:t>
            </w:r>
          </w:p>
          <w:p w14:paraId="29539042" w14:textId="24959452" w:rsidR="00106B97" w:rsidRPr="00106B97" w:rsidRDefault="00106B97" w:rsidP="00445E5A">
            <w:pPr>
              <w:pStyle w:val="Heading1"/>
              <w:outlineLvl w:val="0"/>
              <w:rPr>
                <w:sz w:val="20"/>
                <w:szCs w:val="20"/>
              </w:rPr>
            </w:pPr>
          </w:p>
        </w:tc>
      </w:tr>
      <w:tr w:rsidR="00F8731E" w14:paraId="5E5361A7" w14:textId="77777777" w:rsidTr="00AD121E">
        <w:trPr>
          <w:trHeight w:val="2538"/>
        </w:trPr>
        <w:tc>
          <w:tcPr>
            <w:tcW w:w="1872" w:type="dxa"/>
          </w:tcPr>
          <w:p w14:paraId="5312F71E" w14:textId="77777777" w:rsidR="00F8731E" w:rsidRDefault="00FC6C82" w:rsidP="00840DA9">
            <w:pPr>
              <w:pStyle w:val="Heading1"/>
              <w:outlineLvl w:val="0"/>
            </w:pPr>
            <w:r>
              <w:t>Experience</w:t>
            </w:r>
          </w:p>
          <w:p w14:paraId="062F9210" w14:textId="77777777" w:rsidR="008424C5" w:rsidRDefault="008424C5" w:rsidP="00840DA9">
            <w:pPr>
              <w:pStyle w:val="Heading1"/>
              <w:outlineLvl w:val="0"/>
            </w:pPr>
          </w:p>
          <w:p w14:paraId="12FAFBC0" w14:textId="77777777" w:rsidR="008424C5" w:rsidRDefault="008424C5" w:rsidP="00840DA9">
            <w:pPr>
              <w:pStyle w:val="Heading1"/>
              <w:outlineLvl w:val="0"/>
            </w:pPr>
          </w:p>
          <w:p w14:paraId="1AD06FD8" w14:textId="77777777" w:rsidR="008424C5" w:rsidRDefault="008424C5" w:rsidP="00840DA9">
            <w:pPr>
              <w:pStyle w:val="Heading1"/>
              <w:outlineLvl w:val="0"/>
            </w:pPr>
          </w:p>
          <w:p w14:paraId="6F64FEE8" w14:textId="77777777" w:rsidR="008424C5" w:rsidRDefault="008424C5" w:rsidP="00840DA9">
            <w:pPr>
              <w:pStyle w:val="Heading1"/>
              <w:outlineLvl w:val="0"/>
            </w:pPr>
          </w:p>
          <w:p w14:paraId="17BCA751" w14:textId="77777777" w:rsidR="008424C5" w:rsidRDefault="008424C5" w:rsidP="00840DA9">
            <w:pPr>
              <w:pStyle w:val="Heading1"/>
              <w:outlineLvl w:val="0"/>
            </w:pPr>
          </w:p>
          <w:p w14:paraId="2962CA10" w14:textId="77777777" w:rsidR="008424C5" w:rsidRDefault="008424C5" w:rsidP="00840DA9">
            <w:pPr>
              <w:pStyle w:val="Heading1"/>
              <w:outlineLvl w:val="0"/>
            </w:pPr>
          </w:p>
          <w:p w14:paraId="52BFE340" w14:textId="77777777" w:rsidR="008424C5" w:rsidRDefault="008424C5" w:rsidP="00840DA9">
            <w:pPr>
              <w:pStyle w:val="Heading1"/>
              <w:outlineLvl w:val="0"/>
            </w:pPr>
          </w:p>
          <w:p w14:paraId="47F2A3E1" w14:textId="77777777" w:rsidR="008424C5" w:rsidRDefault="008424C5" w:rsidP="00840DA9">
            <w:pPr>
              <w:pStyle w:val="Heading1"/>
              <w:outlineLvl w:val="0"/>
            </w:pPr>
          </w:p>
          <w:p w14:paraId="22B178D3" w14:textId="77777777" w:rsidR="008424C5" w:rsidRDefault="008424C5" w:rsidP="00840DA9">
            <w:pPr>
              <w:pStyle w:val="Heading1"/>
              <w:outlineLvl w:val="0"/>
            </w:pPr>
          </w:p>
          <w:p w14:paraId="5E292D67" w14:textId="77777777" w:rsidR="008424C5" w:rsidRDefault="008424C5" w:rsidP="00840DA9">
            <w:pPr>
              <w:pStyle w:val="Heading1"/>
              <w:outlineLvl w:val="0"/>
            </w:pPr>
          </w:p>
          <w:p w14:paraId="103EDE74" w14:textId="77777777" w:rsidR="008424C5" w:rsidRDefault="008424C5" w:rsidP="00840DA9">
            <w:pPr>
              <w:pStyle w:val="Heading1"/>
              <w:outlineLvl w:val="0"/>
            </w:pPr>
          </w:p>
          <w:p w14:paraId="6F05E7A8" w14:textId="104F8D71" w:rsidR="008424C5" w:rsidRDefault="008424C5" w:rsidP="00840DA9">
            <w:pPr>
              <w:pStyle w:val="Heading1"/>
              <w:outlineLvl w:val="0"/>
            </w:pPr>
            <w:r>
              <w:t>Conference</w:t>
            </w:r>
            <w:r w:rsidR="00437344">
              <w:t xml:space="preserve"> </w:t>
            </w:r>
            <w:r>
              <w:t xml:space="preserve"> Presentations</w:t>
            </w:r>
          </w:p>
        </w:tc>
        <w:tc>
          <w:tcPr>
            <w:tcW w:w="6768" w:type="dxa"/>
          </w:tcPr>
          <w:p w14:paraId="513F362B" w14:textId="77777777" w:rsidR="00445E5A" w:rsidRPr="00106B97" w:rsidRDefault="00445E5A" w:rsidP="00D81C3A">
            <w:pPr>
              <w:pStyle w:val="Heading1"/>
              <w:spacing w:line="240" w:lineRule="auto"/>
              <w:outlineLvl w:val="0"/>
              <w:rPr>
                <w:rFonts w:eastAsiaTheme="minorEastAsia"/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lastRenderedPageBreak/>
              <w:t>Cardiac ICU, DMO</w:t>
            </w:r>
          </w:p>
          <w:p w14:paraId="010E01F7" w14:textId="77777777" w:rsidR="00445E5A" w:rsidRPr="00106B97" w:rsidRDefault="00445E5A" w:rsidP="00D81C3A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06B97">
              <w:rPr>
                <w:rFonts w:asciiTheme="majorHAnsi" w:hAnsiTheme="majorHAnsi"/>
                <w:sz w:val="20"/>
                <w:szCs w:val="20"/>
              </w:rPr>
              <w:t xml:space="preserve">Yashoda Hospitals, </w:t>
            </w:r>
            <w:proofErr w:type="spellStart"/>
            <w:r w:rsidRPr="00106B97">
              <w:rPr>
                <w:rFonts w:asciiTheme="majorHAnsi" w:hAnsiTheme="majorHAnsi"/>
                <w:sz w:val="20"/>
                <w:szCs w:val="20"/>
              </w:rPr>
              <w:t>Somajiguda</w:t>
            </w:r>
            <w:proofErr w:type="spellEnd"/>
            <w:r w:rsidRPr="00106B97">
              <w:rPr>
                <w:rFonts w:asciiTheme="majorHAnsi" w:hAnsiTheme="majorHAnsi"/>
                <w:sz w:val="20"/>
                <w:szCs w:val="20"/>
              </w:rPr>
              <w:t>, Hyderabad</w:t>
            </w:r>
          </w:p>
          <w:p w14:paraId="116E1B41" w14:textId="77777777" w:rsidR="00445E5A" w:rsidRPr="00106B97" w:rsidRDefault="00445E5A" w:rsidP="00D81C3A">
            <w:pPr>
              <w:pStyle w:val="Date"/>
              <w:spacing w:line="240" w:lineRule="auto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2010-2011</w:t>
            </w:r>
          </w:p>
          <w:p w14:paraId="48183AC5" w14:textId="77777777" w:rsidR="00445E5A" w:rsidRPr="00106B97" w:rsidRDefault="00445E5A" w:rsidP="00D81C3A">
            <w:pPr>
              <w:pStyle w:val="Heading2"/>
              <w:spacing w:line="240" w:lineRule="auto"/>
              <w:outlineLvl w:val="1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Jr. Doctor, Cardiology</w:t>
            </w:r>
          </w:p>
          <w:p w14:paraId="649378B6" w14:textId="77777777" w:rsidR="00445E5A" w:rsidRPr="00106B97" w:rsidRDefault="00445E5A" w:rsidP="00D81C3A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06B97">
              <w:rPr>
                <w:rFonts w:asciiTheme="majorHAnsi" w:hAnsiTheme="majorHAnsi"/>
                <w:sz w:val="20"/>
                <w:szCs w:val="20"/>
              </w:rPr>
              <w:t>Lavie</w:t>
            </w:r>
            <w:proofErr w:type="spellEnd"/>
            <w:r w:rsidRPr="00106B9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106B97">
              <w:rPr>
                <w:rFonts w:asciiTheme="majorHAnsi" w:hAnsiTheme="majorHAnsi"/>
                <w:sz w:val="20"/>
                <w:szCs w:val="20"/>
              </w:rPr>
              <w:t>Speciality</w:t>
            </w:r>
            <w:proofErr w:type="spellEnd"/>
            <w:r w:rsidRPr="00106B97">
              <w:rPr>
                <w:rFonts w:asciiTheme="majorHAnsi" w:hAnsiTheme="majorHAnsi"/>
                <w:sz w:val="20"/>
                <w:szCs w:val="20"/>
              </w:rPr>
              <w:t xml:space="preserve"> Clinics, Sri </w:t>
            </w:r>
            <w:proofErr w:type="spellStart"/>
            <w:r w:rsidRPr="00106B97">
              <w:rPr>
                <w:rFonts w:asciiTheme="majorHAnsi" w:hAnsiTheme="majorHAnsi"/>
                <w:sz w:val="20"/>
                <w:szCs w:val="20"/>
              </w:rPr>
              <w:t>nagar</w:t>
            </w:r>
            <w:proofErr w:type="spellEnd"/>
            <w:r w:rsidRPr="00106B97">
              <w:rPr>
                <w:rFonts w:asciiTheme="majorHAnsi" w:hAnsiTheme="majorHAnsi"/>
                <w:sz w:val="20"/>
                <w:szCs w:val="20"/>
              </w:rPr>
              <w:t xml:space="preserve"> colony, Hyderabad</w:t>
            </w:r>
          </w:p>
          <w:p w14:paraId="457B69E3" w14:textId="6CB62759" w:rsidR="00106B97" w:rsidRPr="00106B97" w:rsidRDefault="00445E5A" w:rsidP="00D81C3A">
            <w:pPr>
              <w:pStyle w:val="Date"/>
              <w:spacing w:line="240" w:lineRule="auto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2011-2015</w:t>
            </w:r>
          </w:p>
          <w:p w14:paraId="4CBD23CE" w14:textId="77777777" w:rsidR="00445E5A" w:rsidRPr="00106B97" w:rsidRDefault="00445E5A" w:rsidP="00D81C3A">
            <w:pPr>
              <w:pStyle w:val="Heading2"/>
              <w:spacing w:line="240" w:lineRule="auto"/>
              <w:outlineLvl w:val="1"/>
              <w:rPr>
                <w:sz w:val="20"/>
                <w:szCs w:val="20"/>
              </w:rPr>
            </w:pPr>
            <w:r w:rsidRPr="00106B97">
              <w:rPr>
                <w:sz w:val="20"/>
                <w:szCs w:val="20"/>
              </w:rPr>
              <w:t>Private Practice at Nizamabad</w:t>
            </w:r>
          </w:p>
          <w:p w14:paraId="4CCC7412" w14:textId="77777777" w:rsidR="00445E5A" w:rsidRPr="00106B97" w:rsidRDefault="00445E5A" w:rsidP="00D81C3A">
            <w:pPr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106B97">
              <w:rPr>
                <w:rFonts w:asciiTheme="majorHAnsi" w:hAnsiTheme="majorHAnsi"/>
                <w:sz w:val="20"/>
                <w:szCs w:val="20"/>
              </w:rPr>
              <w:t>2018 June – 2020 June</w:t>
            </w:r>
          </w:p>
          <w:p w14:paraId="56E65B8F" w14:textId="08CB49E1" w:rsidR="008424C5" w:rsidRPr="00106B97" w:rsidRDefault="008424C5" w:rsidP="00D81C3A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8731E" w14:paraId="28532AF3" w14:textId="77777777" w:rsidTr="00AD121E">
        <w:trPr>
          <w:trHeight w:val="144"/>
        </w:trPr>
        <w:tc>
          <w:tcPr>
            <w:tcW w:w="1872" w:type="dxa"/>
          </w:tcPr>
          <w:p w14:paraId="3FD6224E" w14:textId="20F5DEE6" w:rsidR="00F8731E" w:rsidRDefault="00F8731E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4486159A" w14:textId="77777777" w:rsidR="00920362" w:rsidRPr="00E20229" w:rsidRDefault="00920362" w:rsidP="00920362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  <w: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________________________________________________________</w:t>
            </w:r>
          </w:p>
          <w:p w14:paraId="14EECDA0" w14:textId="66F785A4" w:rsidR="00F8731E" w:rsidRDefault="00F8731E" w:rsidP="00840DA9"/>
        </w:tc>
      </w:tr>
      <w:tr w:rsidR="00F8731E" w14:paraId="5E2D785E" w14:textId="77777777" w:rsidTr="00AD121E">
        <w:trPr>
          <w:trHeight w:val="26"/>
        </w:trPr>
        <w:tc>
          <w:tcPr>
            <w:tcW w:w="1872" w:type="dxa"/>
          </w:tcPr>
          <w:p w14:paraId="19A36C1E" w14:textId="77AE2222" w:rsidR="00F8731E" w:rsidRDefault="00F24007" w:rsidP="00840DA9">
            <w:pPr>
              <w:pStyle w:val="Heading1"/>
              <w:outlineLvl w:val="0"/>
            </w:pPr>
            <w:r>
              <w:t xml:space="preserve">Personal Skills </w:t>
            </w:r>
          </w:p>
        </w:tc>
        <w:tc>
          <w:tcPr>
            <w:tcW w:w="6768" w:type="dxa"/>
          </w:tcPr>
          <w:p w14:paraId="37E9B694" w14:textId="77777777" w:rsidR="00F8731E" w:rsidRDefault="00F24007" w:rsidP="00F24007">
            <w:pPr>
              <w:pStyle w:val="ListParagraph"/>
              <w:numPr>
                <w:ilvl w:val="0"/>
                <w:numId w:val="13"/>
              </w:numPr>
            </w:pPr>
            <w:r>
              <w:t>Strong communication skills and Analytical ability</w:t>
            </w:r>
          </w:p>
          <w:p w14:paraId="2D778B73" w14:textId="1A290E01" w:rsidR="00F24007" w:rsidRDefault="009001A0" w:rsidP="00F24007">
            <w:pPr>
              <w:pStyle w:val="ListParagraph"/>
              <w:numPr>
                <w:ilvl w:val="0"/>
                <w:numId w:val="13"/>
              </w:numPr>
            </w:pPr>
            <w:r>
              <w:t>Capability to perform under stress and strenuous conditions.</w:t>
            </w:r>
          </w:p>
        </w:tc>
      </w:tr>
      <w:tr w:rsidR="00F8731E" w14:paraId="744F1A9D" w14:textId="77777777" w:rsidTr="002D4F34">
        <w:tc>
          <w:tcPr>
            <w:tcW w:w="1872" w:type="dxa"/>
          </w:tcPr>
          <w:p w14:paraId="1B33226E" w14:textId="77777777" w:rsidR="00AD121E" w:rsidRDefault="00AD121E" w:rsidP="00840DA9">
            <w:pPr>
              <w:pStyle w:val="Heading1"/>
              <w:outlineLvl w:val="0"/>
            </w:pPr>
          </w:p>
          <w:p w14:paraId="47B9E844" w14:textId="77777777" w:rsidR="00AD121E" w:rsidRDefault="00AD121E" w:rsidP="00840DA9">
            <w:pPr>
              <w:pStyle w:val="Heading1"/>
              <w:outlineLvl w:val="0"/>
            </w:pPr>
          </w:p>
          <w:p w14:paraId="116F93D4" w14:textId="42105B3C" w:rsidR="00F8731E" w:rsidRDefault="00CA6215" w:rsidP="00840DA9">
            <w:pPr>
              <w:pStyle w:val="Heading1"/>
              <w:outlineLvl w:val="0"/>
            </w:pPr>
            <w:r>
              <w:t>Career Summary</w:t>
            </w:r>
          </w:p>
          <w:p w14:paraId="0086F227" w14:textId="77777777" w:rsidR="00CA6215" w:rsidRDefault="00CA6215" w:rsidP="00840DA9">
            <w:pPr>
              <w:pStyle w:val="Heading1"/>
              <w:outlineLvl w:val="0"/>
            </w:pPr>
          </w:p>
          <w:p w14:paraId="5404763E" w14:textId="77777777" w:rsidR="00CA6215" w:rsidRDefault="00CA6215" w:rsidP="00840DA9">
            <w:pPr>
              <w:pStyle w:val="Heading1"/>
              <w:outlineLvl w:val="0"/>
            </w:pPr>
          </w:p>
          <w:p w14:paraId="3CD02276" w14:textId="77777777" w:rsidR="00927B05" w:rsidRDefault="00927B05" w:rsidP="00840DA9">
            <w:pPr>
              <w:pStyle w:val="Heading1"/>
              <w:outlineLvl w:val="0"/>
            </w:pPr>
          </w:p>
          <w:p w14:paraId="4452E728" w14:textId="77777777" w:rsidR="00927B05" w:rsidRDefault="00927B05" w:rsidP="00840DA9">
            <w:pPr>
              <w:pStyle w:val="Heading1"/>
              <w:outlineLvl w:val="0"/>
            </w:pPr>
          </w:p>
          <w:p w14:paraId="723267D3" w14:textId="77777777" w:rsidR="00927B05" w:rsidRDefault="00927B05" w:rsidP="00840DA9">
            <w:pPr>
              <w:pStyle w:val="Heading1"/>
              <w:outlineLvl w:val="0"/>
            </w:pPr>
          </w:p>
          <w:p w14:paraId="502D627C" w14:textId="77777777" w:rsidR="00927B05" w:rsidRDefault="00927B05" w:rsidP="00840DA9">
            <w:pPr>
              <w:pStyle w:val="Heading1"/>
              <w:outlineLvl w:val="0"/>
            </w:pPr>
          </w:p>
          <w:p w14:paraId="5094B586" w14:textId="77777777" w:rsidR="009475ED" w:rsidRDefault="009475ED" w:rsidP="00840DA9">
            <w:pPr>
              <w:pStyle w:val="Heading1"/>
              <w:outlineLvl w:val="0"/>
            </w:pPr>
          </w:p>
          <w:p w14:paraId="6744BC84" w14:textId="42A163B8" w:rsidR="009475ED" w:rsidRDefault="009475ED" w:rsidP="00840DA9">
            <w:pPr>
              <w:pStyle w:val="Heading1"/>
              <w:outlineLvl w:val="0"/>
            </w:pPr>
          </w:p>
          <w:p w14:paraId="4447E936" w14:textId="77777777" w:rsidR="009475ED" w:rsidRDefault="009475ED" w:rsidP="00840DA9">
            <w:pPr>
              <w:pStyle w:val="Heading1"/>
              <w:outlineLvl w:val="0"/>
            </w:pPr>
          </w:p>
          <w:p w14:paraId="4545BDA8" w14:textId="6CDBB8A8" w:rsidR="00CA6215" w:rsidRDefault="0000171E" w:rsidP="00840DA9">
            <w:pPr>
              <w:pStyle w:val="Heading1"/>
              <w:outlineLvl w:val="0"/>
            </w:pPr>
            <w:r>
              <w:t>K</w:t>
            </w:r>
            <w:r w:rsidR="00CA6215">
              <w:t xml:space="preserve">ey Responsibilities </w:t>
            </w:r>
          </w:p>
          <w:p w14:paraId="1F89C1A1" w14:textId="77777777" w:rsidR="00CA6215" w:rsidRDefault="00CA6215" w:rsidP="00840DA9">
            <w:pPr>
              <w:pStyle w:val="Heading1"/>
              <w:outlineLvl w:val="0"/>
            </w:pPr>
          </w:p>
          <w:p w14:paraId="02D6110A" w14:textId="77777777" w:rsidR="00CA6215" w:rsidRDefault="00CA6215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1CCB11B5" w14:textId="77777777" w:rsidR="00920362" w:rsidRPr="00E20229" w:rsidRDefault="00920362" w:rsidP="00920362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________________________________________________________</w:t>
            </w:r>
          </w:p>
          <w:p w14:paraId="14557ACB" w14:textId="77777777" w:rsidR="00F24007" w:rsidRPr="00AD121E" w:rsidRDefault="00F24007" w:rsidP="00AD121E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601B9C50" w14:textId="409F35FB" w:rsidR="00D81D89" w:rsidRPr="00E20229" w:rsidRDefault="00914296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Significant experience in diagnosing illness</w:t>
            </w:r>
            <w:r w:rsidR="00791857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&amp; prescribing and administering appropriate treatment/ medication for various ailments</w:t>
            </w:r>
            <w:r w:rsidR="00D81D89" w:rsidRPr="00E20229">
              <w:rPr>
                <w:rFonts w:eastAsiaTheme="minorEastAsia"/>
                <w:b w:val="0"/>
                <w:bCs/>
                <w:sz w:val="20"/>
                <w:szCs w:val="20"/>
              </w:rPr>
              <w:t>/diseases</w:t>
            </w:r>
          </w:p>
          <w:p w14:paraId="512D3CE5" w14:textId="7F0586BA" w:rsidR="00D81D89" w:rsidRPr="00E20229" w:rsidRDefault="00D81D89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Experience in handling IN/OUT patients</w:t>
            </w:r>
            <w:r w:rsidR="006068C2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and managing ICU and monitoring of patients. </w:t>
            </w:r>
          </w:p>
          <w:p w14:paraId="120E89F4" w14:textId="163FC57F" w:rsidR="006068C2" w:rsidRPr="00E20229" w:rsidRDefault="00B95C21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Proficien</w:t>
            </w:r>
            <w:r w:rsidR="00CF3EB0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cy in patient counselling &amp; training subordinates in </w:t>
            </w:r>
            <w:r w:rsidR="00102CF5" w:rsidRPr="00E20229">
              <w:rPr>
                <w:rFonts w:eastAsiaTheme="minorEastAsia"/>
                <w:b w:val="0"/>
                <w:bCs/>
                <w:sz w:val="20"/>
                <w:szCs w:val="20"/>
              </w:rPr>
              <w:t>protocol-based</w:t>
            </w:r>
            <w:r w:rsidR="00CF3EB0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management of cases.</w:t>
            </w:r>
          </w:p>
          <w:p w14:paraId="3A0E79EC" w14:textId="5300F9DB" w:rsidR="00102CF5" w:rsidRPr="009475ED" w:rsidRDefault="00102CF5" w:rsidP="00D81D89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Significant experience in interpreting ECG, X-Rays, CT-Scan</w:t>
            </w:r>
            <w:r w:rsidR="00214196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&amp; other lab and radiological investigations to correlate clinically</w:t>
            </w:r>
          </w:p>
          <w:p w14:paraId="677E2198" w14:textId="2378B263" w:rsidR="009475ED" w:rsidRPr="00E20229" w:rsidRDefault="00920362" w:rsidP="009475ED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________________________________________________________</w:t>
            </w:r>
          </w:p>
          <w:p w14:paraId="4F27DEBA" w14:textId="77777777" w:rsidR="00927B05" w:rsidRPr="00E20229" w:rsidRDefault="00927B05" w:rsidP="00927B05">
            <w:pPr>
              <w:pStyle w:val="Heading1"/>
              <w:ind w:left="720"/>
              <w:outlineLvl w:val="0"/>
              <w:rPr>
                <w:rFonts w:eastAsiaTheme="minorEastAsia"/>
                <w:sz w:val="20"/>
                <w:szCs w:val="20"/>
              </w:rPr>
            </w:pPr>
          </w:p>
          <w:p w14:paraId="18BA0EDD" w14:textId="1DEC576A" w:rsidR="008827C4" w:rsidRPr="00E20229" w:rsidRDefault="0053638F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Handling of Casualty, serious and dangerously ill</w:t>
            </w:r>
            <w:r w:rsidR="008827C4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outdoor patients.</w:t>
            </w:r>
          </w:p>
          <w:p w14:paraId="2709E813" w14:textId="0AD2CA8D" w:rsidR="009522C1" w:rsidRPr="00E20229" w:rsidRDefault="008827C4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Demonstrating commitment</w:t>
            </w:r>
            <w:r w:rsidR="009522C1" w:rsidRPr="00E20229">
              <w:rPr>
                <w:rFonts w:eastAsiaTheme="minorEastAsia"/>
                <w:b w:val="0"/>
                <w:bCs/>
                <w:sz w:val="20"/>
                <w:szCs w:val="20"/>
              </w:rPr>
              <w:t xml:space="preserve"> to share experience and disseminating information. </w:t>
            </w:r>
          </w:p>
          <w:p w14:paraId="53B148C1" w14:textId="05C26FF7" w:rsidR="009522C1" w:rsidRPr="00E20229" w:rsidRDefault="00100B34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Handling the responsibility of physical exa</w:t>
            </w:r>
            <w:r w:rsidR="00A1706E" w:rsidRPr="00E20229">
              <w:rPr>
                <w:rFonts w:eastAsiaTheme="minorEastAsia"/>
                <w:b w:val="0"/>
                <w:bCs/>
                <w:sz w:val="20"/>
                <w:szCs w:val="20"/>
              </w:rPr>
              <w:t>mination of admissions.</w:t>
            </w:r>
          </w:p>
          <w:p w14:paraId="0F4DFF7F" w14:textId="652E7444" w:rsidR="00A1706E" w:rsidRPr="00E20229" w:rsidRDefault="00A1706E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Coordinating with emergency team to ensure prompt response to emergencies.</w:t>
            </w:r>
          </w:p>
          <w:p w14:paraId="422F3D74" w14:textId="286D8EF3" w:rsidR="00A1706E" w:rsidRPr="00396EC1" w:rsidRDefault="00A0289B" w:rsidP="00396EC1">
            <w:pPr>
              <w:pStyle w:val="Heading1"/>
              <w:numPr>
                <w:ilvl w:val="0"/>
                <w:numId w:val="12"/>
              </w:numPr>
              <w:outlineLvl w:val="0"/>
              <w:rPr>
                <w:rFonts w:eastAsiaTheme="minorEastAsia"/>
                <w:b w:val="0"/>
                <w:bCs/>
              </w:rPr>
            </w:pP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Rendering assistance in the anesthetists prior to operation (</w:t>
            </w:r>
            <w:r w:rsidR="00396EC1" w:rsidRPr="00E20229">
              <w:rPr>
                <w:rFonts w:eastAsiaTheme="minorEastAsia"/>
                <w:b w:val="0"/>
                <w:bCs/>
                <w:sz w:val="20"/>
                <w:szCs w:val="20"/>
              </w:rPr>
              <w:t>p</w:t>
            </w:r>
            <w:r w:rsidRPr="00E20229">
              <w:rPr>
                <w:rFonts w:eastAsiaTheme="minorEastAsia"/>
                <w:b w:val="0"/>
                <w:bCs/>
                <w:sz w:val="20"/>
                <w:szCs w:val="20"/>
              </w:rPr>
              <w:t>reoperative evaluations)</w:t>
            </w:r>
          </w:p>
          <w:p w14:paraId="5FABF3A7" w14:textId="77777777" w:rsidR="00CA6215" w:rsidRDefault="00CA6215" w:rsidP="00840DA9"/>
          <w:p w14:paraId="62AF25EF" w14:textId="77777777" w:rsidR="00CA6215" w:rsidRDefault="00CA6215" w:rsidP="00840DA9"/>
        </w:tc>
      </w:tr>
    </w:tbl>
    <w:p w14:paraId="19BCDC3E" w14:textId="77777777" w:rsidR="003D37C1" w:rsidRDefault="003D37C1" w:rsidP="00BB1ED9"/>
    <w:sectPr w:rsidR="003D37C1"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611C1" w14:textId="77777777" w:rsidR="00042A48" w:rsidRDefault="00042A48">
      <w:pPr>
        <w:spacing w:after="0" w:line="240" w:lineRule="auto"/>
      </w:pPr>
      <w:r>
        <w:separator/>
      </w:r>
    </w:p>
  </w:endnote>
  <w:endnote w:type="continuationSeparator" w:id="0">
    <w:p w14:paraId="42C49B0E" w14:textId="77777777" w:rsidR="00042A48" w:rsidRDefault="0004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2"/>
    </w:tblGrid>
    <w:tr w:rsidR="003B5267" w14:paraId="74658084" w14:textId="77777777" w:rsidTr="003B5267">
      <w:tc>
        <w:tcPr>
          <w:tcW w:w="1613" w:type="dxa"/>
        </w:tcPr>
        <w:p w14:paraId="0012C68F" w14:textId="4D30003E" w:rsidR="003B5267" w:rsidRDefault="003B5267">
          <w:pPr>
            <w:pStyle w:val="Footer"/>
          </w:pPr>
        </w:p>
      </w:tc>
    </w:tr>
  </w:tbl>
  <w:p w14:paraId="75003831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BB970" w14:textId="77777777" w:rsidR="00042A48" w:rsidRDefault="00042A48">
      <w:pPr>
        <w:spacing w:after="0" w:line="240" w:lineRule="auto"/>
      </w:pPr>
      <w:r>
        <w:separator/>
      </w:r>
    </w:p>
  </w:footnote>
  <w:footnote w:type="continuationSeparator" w:id="0">
    <w:p w14:paraId="24D2E249" w14:textId="77777777" w:rsidR="00042A48" w:rsidRDefault="0004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32D23"/>
    <w:multiLevelType w:val="hybridMultilevel"/>
    <w:tmpl w:val="F800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6E5F0317"/>
    <w:multiLevelType w:val="hybridMultilevel"/>
    <w:tmpl w:val="8A40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7"/>
    <w:rsid w:val="0000171E"/>
    <w:rsid w:val="00014CE3"/>
    <w:rsid w:val="00025BAC"/>
    <w:rsid w:val="00035767"/>
    <w:rsid w:val="00036C74"/>
    <w:rsid w:val="00042A48"/>
    <w:rsid w:val="000B32EC"/>
    <w:rsid w:val="000D78EC"/>
    <w:rsid w:val="000E000D"/>
    <w:rsid w:val="00100B34"/>
    <w:rsid w:val="00102CF5"/>
    <w:rsid w:val="00106B97"/>
    <w:rsid w:val="001174AB"/>
    <w:rsid w:val="00120FD8"/>
    <w:rsid w:val="00151DFD"/>
    <w:rsid w:val="00176CB8"/>
    <w:rsid w:val="001905AF"/>
    <w:rsid w:val="001C5D03"/>
    <w:rsid w:val="001F502F"/>
    <w:rsid w:val="00214196"/>
    <w:rsid w:val="002D4F34"/>
    <w:rsid w:val="002F798F"/>
    <w:rsid w:val="00331C78"/>
    <w:rsid w:val="00396EC1"/>
    <w:rsid w:val="003A282C"/>
    <w:rsid w:val="003B5267"/>
    <w:rsid w:val="003D37C1"/>
    <w:rsid w:val="00437344"/>
    <w:rsid w:val="00445E5A"/>
    <w:rsid w:val="004B37C5"/>
    <w:rsid w:val="005203B5"/>
    <w:rsid w:val="0053638F"/>
    <w:rsid w:val="005A6A02"/>
    <w:rsid w:val="005C1C42"/>
    <w:rsid w:val="005D21FB"/>
    <w:rsid w:val="005F7B40"/>
    <w:rsid w:val="006068C2"/>
    <w:rsid w:val="006724A7"/>
    <w:rsid w:val="00675AA5"/>
    <w:rsid w:val="006B2AB4"/>
    <w:rsid w:val="00784B25"/>
    <w:rsid w:val="00791857"/>
    <w:rsid w:val="007C0E75"/>
    <w:rsid w:val="007D6838"/>
    <w:rsid w:val="008333FC"/>
    <w:rsid w:val="00841341"/>
    <w:rsid w:val="008424C5"/>
    <w:rsid w:val="008466F0"/>
    <w:rsid w:val="008569E5"/>
    <w:rsid w:val="008827C4"/>
    <w:rsid w:val="008D210F"/>
    <w:rsid w:val="009001A0"/>
    <w:rsid w:val="00914296"/>
    <w:rsid w:val="00920362"/>
    <w:rsid w:val="00927B05"/>
    <w:rsid w:val="009475ED"/>
    <w:rsid w:val="009522C1"/>
    <w:rsid w:val="00963E0F"/>
    <w:rsid w:val="0096638F"/>
    <w:rsid w:val="009916BD"/>
    <w:rsid w:val="009B1B1B"/>
    <w:rsid w:val="009B20C1"/>
    <w:rsid w:val="009F6D0B"/>
    <w:rsid w:val="00A0289B"/>
    <w:rsid w:val="00A1706E"/>
    <w:rsid w:val="00A449BF"/>
    <w:rsid w:val="00A7034D"/>
    <w:rsid w:val="00A704CA"/>
    <w:rsid w:val="00A86F61"/>
    <w:rsid w:val="00AD0CCD"/>
    <w:rsid w:val="00AD121E"/>
    <w:rsid w:val="00AF3C49"/>
    <w:rsid w:val="00B67BCB"/>
    <w:rsid w:val="00B95C21"/>
    <w:rsid w:val="00BB1ED9"/>
    <w:rsid w:val="00C92C71"/>
    <w:rsid w:val="00CA44C2"/>
    <w:rsid w:val="00CA6215"/>
    <w:rsid w:val="00CF3EB0"/>
    <w:rsid w:val="00D140F4"/>
    <w:rsid w:val="00D81C3A"/>
    <w:rsid w:val="00D81D89"/>
    <w:rsid w:val="00DC00B3"/>
    <w:rsid w:val="00E20229"/>
    <w:rsid w:val="00E21D64"/>
    <w:rsid w:val="00E33851"/>
    <w:rsid w:val="00E408A7"/>
    <w:rsid w:val="00EB0A7E"/>
    <w:rsid w:val="00F24007"/>
    <w:rsid w:val="00F30042"/>
    <w:rsid w:val="00F3010C"/>
    <w:rsid w:val="00F31BF6"/>
    <w:rsid w:val="00F8731E"/>
    <w:rsid w:val="00FC48B4"/>
    <w:rsid w:val="00FC6C82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280F"/>
  <w15:chartTrackingRefBased/>
  <w15:docId w15:val="{3E9C374C-B7D6-462D-AB1A-355DBE17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.dayanka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ivakumar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D395A223CE405D8575997F7C05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09F6-672E-42E4-B49A-23A2DEA7EC56}"/>
      </w:docPartPr>
      <w:docPartBody>
        <w:p w:rsidR="00D3048B" w:rsidRDefault="00334888">
          <w:pPr>
            <w:pStyle w:val="7BD395A223CE405D8575997F7C059755"/>
          </w:pPr>
          <w:r>
            <w:t>Your Name</w:t>
          </w:r>
        </w:p>
      </w:docPartBody>
    </w:docPart>
    <w:docPart>
      <w:docPartPr>
        <w:name w:val="EF2B088038B74FAEB5432DD0815D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FC1D-5AB1-4772-A321-B7028E4D863C}"/>
      </w:docPartPr>
      <w:docPartBody>
        <w:p w:rsidR="00D3048B" w:rsidRDefault="00334888">
          <w:pPr>
            <w:pStyle w:val="EF2B088038B74FAEB5432DD0815D9462"/>
          </w:pPr>
          <w:r w:rsidRPr="00A704CA">
            <w:t>Street Address, City, ST ZIP Code</w:t>
          </w:r>
        </w:p>
      </w:docPartBody>
    </w:docPart>
    <w:docPart>
      <w:docPartPr>
        <w:name w:val="96E26030387340B1B42CE25B4CC7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E5A4D-7265-4C84-A58F-653D323368D5}"/>
      </w:docPartPr>
      <w:docPartBody>
        <w:p w:rsidR="00D3048B" w:rsidRDefault="00334888">
          <w:pPr>
            <w:pStyle w:val="96E26030387340B1B42CE25B4CC78B94"/>
          </w:pPr>
          <w:r>
            <w:t>Phone</w:t>
          </w:r>
        </w:p>
      </w:docPartBody>
    </w:docPart>
    <w:docPart>
      <w:docPartPr>
        <w:name w:val="AF870474B06D4FF092B75C94CA26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266D8-1584-498A-BE77-A1DBEA279E6C}"/>
      </w:docPartPr>
      <w:docPartBody>
        <w:p w:rsidR="00D3048B" w:rsidRDefault="00334888">
          <w:pPr>
            <w:pStyle w:val="AF870474B06D4FF092B75C94CA2614A2"/>
          </w:pPr>
          <w:r w:rsidRPr="00A704CA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B"/>
    <w:rsid w:val="00334888"/>
    <w:rsid w:val="007D60AF"/>
    <w:rsid w:val="00D3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395A223CE405D8575997F7C059755">
    <w:name w:val="7BD395A223CE405D8575997F7C059755"/>
  </w:style>
  <w:style w:type="paragraph" w:customStyle="1" w:styleId="EF2B088038B74FAEB5432DD0815D9462">
    <w:name w:val="EF2B088038B74FAEB5432DD0815D9462"/>
  </w:style>
  <w:style w:type="paragraph" w:customStyle="1" w:styleId="96E26030387340B1B42CE25B4CC78B94">
    <w:name w:val="96E26030387340B1B42CE25B4CC78B94"/>
  </w:style>
  <w:style w:type="paragraph" w:customStyle="1" w:styleId="AF870474B06D4FF092B75C94CA2614A2">
    <w:name w:val="AF870474B06D4FF092B75C94CA2614A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79A01695F38246E89CAAF51BB09E4BCA">
    <w:name w:val="79A01695F38246E89CAAF51BB09E4BCA"/>
  </w:style>
  <w:style w:type="paragraph" w:customStyle="1" w:styleId="7FC0BF27FDBE4F148CC38B4D738FD9AF">
    <w:name w:val="7FC0BF27FDBE4F148CC38B4D738FD9AF"/>
  </w:style>
  <w:style w:type="paragraph" w:customStyle="1" w:styleId="A565E164D98E4CFABEE7663D7B3534BE">
    <w:name w:val="A565E164D98E4CFABEE7663D7B3534BE"/>
  </w:style>
  <w:style w:type="paragraph" w:customStyle="1" w:styleId="AC28D129E60449B09E2A22C6561A22D4">
    <w:name w:val="AC28D129E60449B09E2A22C6561A22D4"/>
  </w:style>
  <w:style w:type="paragraph" w:customStyle="1" w:styleId="E40767E6754E421B82E75FD66327F4AF">
    <w:name w:val="E40767E6754E421B82E75FD66327F4AF"/>
  </w:style>
  <w:style w:type="paragraph" w:customStyle="1" w:styleId="BC22037C181349228BC228C1D928F50A">
    <w:name w:val="BC22037C181349228BC228C1D928F50A"/>
  </w:style>
  <w:style w:type="paragraph" w:customStyle="1" w:styleId="4DCFCB594B0440BFADA3FB14CD0B9B2D">
    <w:name w:val="4DCFCB594B0440BFADA3FB14CD0B9B2D"/>
  </w:style>
  <w:style w:type="paragraph" w:customStyle="1" w:styleId="CE3AF8C7B1D64C19811D2C2D275AE93A">
    <w:name w:val="CE3AF8C7B1D64C19811D2C2D275AE93A"/>
  </w:style>
  <w:style w:type="paragraph" w:customStyle="1" w:styleId="4D0DB9FB76874350BC14172450D77676">
    <w:name w:val="4D0DB9FB76874350BC14172450D77676"/>
  </w:style>
  <w:style w:type="paragraph" w:customStyle="1" w:styleId="902CAF3D2D164C4BB7EEBF3F83BFFBCE">
    <w:name w:val="902CAF3D2D164C4BB7EEBF3F83BFFBCE"/>
  </w:style>
  <w:style w:type="paragraph" w:customStyle="1" w:styleId="7013274831E24470B0BCD9171923F6BF">
    <w:name w:val="7013274831E24470B0BCD9171923F6BF"/>
  </w:style>
  <w:style w:type="paragraph" w:customStyle="1" w:styleId="56B7CF80BE604640AAD0B02597F3754F">
    <w:name w:val="56B7CF80BE604640AAD0B02597F3754F"/>
  </w:style>
  <w:style w:type="paragraph" w:customStyle="1" w:styleId="7B700E50B00E4BBABB8B29B6E3D20580">
    <w:name w:val="7B700E50B00E4BBABB8B29B6E3D20580"/>
  </w:style>
  <w:style w:type="paragraph" w:customStyle="1" w:styleId="D4D9E1CE19084297B836732EAC63603B">
    <w:name w:val="D4D9E1CE19084297B836732EAC63603B"/>
  </w:style>
  <w:style w:type="paragraph" w:customStyle="1" w:styleId="1F45B2AA1C2F43E8B17911495F3506E3">
    <w:name w:val="1F45B2AA1C2F43E8B17911495F3506E3"/>
  </w:style>
  <w:style w:type="paragraph" w:customStyle="1" w:styleId="449D6246A4034E659E34A16D2D75322B">
    <w:name w:val="449D6246A4034E659E34A16D2D75322B"/>
  </w:style>
  <w:style w:type="paragraph" w:customStyle="1" w:styleId="34C295DF49D948D99F85B251F13D8056">
    <w:name w:val="34C295DF49D948D99F85B251F13D8056"/>
  </w:style>
  <w:style w:type="paragraph" w:customStyle="1" w:styleId="2296C94FF1D94F26A461961B7E595073">
    <w:name w:val="2296C94FF1D94F26A461961B7E595073"/>
  </w:style>
  <w:style w:type="paragraph" w:customStyle="1" w:styleId="16E86A5D77374E149D0E4A1E33E3A167">
    <w:name w:val="16E86A5D77374E149D0E4A1E33E3A167"/>
  </w:style>
  <w:style w:type="paragraph" w:customStyle="1" w:styleId="A4B6422880EA459F9F46055DCB57CE9C">
    <w:name w:val="A4B6422880EA459F9F46055DCB57CE9C"/>
  </w:style>
  <w:style w:type="paragraph" w:customStyle="1" w:styleId="773650AC235D4378BF76E5612B75EBA4">
    <w:name w:val="773650AC235D4378BF76E5612B75EBA4"/>
  </w:style>
  <w:style w:type="paragraph" w:customStyle="1" w:styleId="56AF0F5E42B447AA96A679B134F9E717">
    <w:name w:val="56AF0F5E42B447AA96A679B134F9E717"/>
  </w:style>
  <w:style w:type="paragraph" w:customStyle="1" w:styleId="AA917CBEF17047B484388FD73C5E0D08">
    <w:name w:val="AA917CBEF17047B484388FD73C5E0D08"/>
  </w:style>
  <w:style w:type="paragraph" w:customStyle="1" w:styleId="CDC4031B4DAC4B82BCE59C81442B567A">
    <w:name w:val="CDC4031B4DAC4B82BCE59C81442B567A"/>
  </w:style>
  <w:style w:type="paragraph" w:customStyle="1" w:styleId="6AA7607DF1504BEAA5F679EED624DA09">
    <w:name w:val="6AA7607DF1504BEAA5F679EED624DA09"/>
  </w:style>
  <w:style w:type="paragraph" w:customStyle="1" w:styleId="E3A122221B4249978C4F0A25CC771E0F">
    <w:name w:val="E3A122221B4249978C4F0A25CC771E0F"/>
  </w:style>
  <w:style w:type="paragraph" w:customStyle="1" w:styleId="C5C2942D076F492EB1419B292459D273">
    <w:name w:val="C5C2942D076F492EB1419B292459D273"/>
  </w:style>
  <w:style w:type="paragraph" w:customStyle="1" w:styleId="E44557562CC54C0C9D7E3C2066E43D86">
    <w:name w:val="E44557562CC54C0C9D7E3C2066E43D86"/>
  </w:style>
  <w:style w:type="paragraph" w:customStyle="1" w:styleId="22169648D22246DE9517D49D0729EC17">
    <w:name w:val="22169648D22246DE9517D49D0729E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Flat No 6014, Block B, Luxor Apartments, Masjid Banda Rd,
Kondapur, Hyderabad 500084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BDC963A93344D9EE918A736ED6F54" ma:contentTypeVersion="15" ma:contentTypeDescription="Create a new document." ma:contentTypeScope="" ma:versionID="7a07d5b377435af7647b448991b57a91">
  <xsd:schema xmlns:xsd="http://www.w3.org/2001/XMLSchema" xmlns:xs="http://www.w3.org/2001/XMLSchema" xmlns:p="http://schemas.microsoft.com/office/2006/metadata/properties" xmlns:ns1="http://schemas.microsoft.com/sharepoint/v3" xmlns:ns3="49924d96-4430-402a-9b63-add0267d6395" xmlns:ns4="d843d815-a362-4227-a136-70f161851630" targetNamespace="http://schemas.microsoft.com/office/2006/metadata/properties" ma:root="true" ma:fieldsID="60114fb4e5474bb7d84343e92c7adb7c" ns1:_="" ns3:_="" ns4:_="">
    <xsd:import namespace="http://schemas.microsoft.com/sharepoint/v3"/>
    <xsd:import namespace="49924d96-4430-402a-9b63-add0267d6395"/>
    <xsd:import namespace="d843d815-a362-4227-a136-70f1618516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24d96-4430-402a-9b63-add0267d6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d815-a362-4227-a136-70f161851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92CC7-230C-4D41-B378-BCEC4FEABF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E276810-BD95-40AB-882F-42D906D391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6C614E-1E34-46DF-8AF5-20E0B0F8A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9924d96-4430-402a-9b63-add0267d6395"/>
    <ds:schemaRef ds:uri="d843d815-a362-4227-a136-70f161851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78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Nakshatrala</dc:creator>
  <cp:keywords/>
  <dc:description>Dayanka Dukkipati</dc:description>
  <cp:lastModifiedBy>Sivakumar Nakshatrala</cp:lastModifiedBy>
  <cp:revision>47</cp:revision>
  <dcterms:created xsi:type="dcterms:W3CDTF">2020-08-28T07:40:00Z</dcterms:created>
  <dcterms:modified xsi:type="dcterms:W3CDTF">2020-08-28T12:47:00Z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0x0101001A8BDC963A93344D9EE918A736ED6F54</vt:lpwstr>
  </property>
</Properties>
</file>